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1E06A7A7" w14:textId="77777777" w:rsidTr="006C08A0">
        <w:tc>
          <w:tcPr>
            <w:tcW w:w="5013" w:type="dxa"/>
            <w:vAlign w:val="bottom"/>
          </w:tcPr>
          <w:p w14:paraId="40977898" w14:textId="41BB0EAF" w:rsidR="00C84833" w:rsidRDefault="00DA548D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E4560BCBF07409AAFE67B3E6725D83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671A9B">
                  <w:t>Jordan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A8DFE85AAB64836A72CD20980C0F3B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671A9B">
                  <w:t>Clemens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3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5"/>
              <w:gridCol w:w="423"/>
            </w:tblGrid>
            <w:tr w:rsidR="00932D92" w:rsidRPr="009D0878" w14:paraId="1FCF3027" w14:textId="77777777" w:rsidTr="00671A9B">
              <w:tc>
                <w:tcPr>
                  <w:tcW w:w="393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FA36AA" w14:textId="6519B8ED" w:rsidR="004E2970" w:rsidRPr="009D0878" w:rsidRDefault="00DA548D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7E428CA7A4746E5BE3A7AD7E7992AD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671A9B">
                        <w:t>1045 N. Front St. Apt. 3102 Wilmington, NC 28401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30FCA42" w14:textId="3829762C" w:rsidR="00932D92" w:rsidRPr="009D0878" w:rsidRDefault="00671A9B" w:rsidP="00671A9B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6C3A6E" wp14:editId="220A512C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>
                        <w:pict>
      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w14:anchorId="637FF754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A536EE3" w14:textId="77777777" w:rsidTr="00671A9B">
              <w:sdt>
                <w:sdtPr>
                  <w:alias w:val="Enter phone:"/>
                  <w:tag w:val="Enter phone:"/>
                  <w:id w:val="-1849400302"/>
                  <w:placeholder>
                    <w:docPart w:val="40870E94BCA8469D973C01EEA9CF015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6A770A67" w14:textId="7D6EFA2F" w:rsidR="00932D92" w:rsidRPr="009D0878" w:rsidRDefault="00671A9B" w:rsidP="00932D92">
                      <w:pPr>
                        <w:pStyle w:val="ContactInfo"/>
                      </w:pPr>
                      <w:r>
                        <w:t>(910) 431-4084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3D7012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D8DC35" wp14:editId="1A847AD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>
                        <w:pict>
      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w14:anchorId="323AF45E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0B4691C" w14:textId="77777777" w:rsidTr="00671A9B">
              <w:sdt>
                <w:sdtPr>
                  <w:alias w:val="Enter email:"/>
                  <w:tag w:val="Enter email:"/>
                  <w:id w:val="-675184368"/>
                  <w:placeholder>
                    <w:docPart w:val="3A438E6E89E042BE965AB0065D3D2C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0DD1C5EC" w14:textId="5A8C63CE" w:rsidR="00932D92" w:rsidRPr="009D0878" w:rsidRDefault="00671A9B" w:rsidP="00932D92">
                      <w:pPr>
                        <w:pStyle w:val="ContactInfo"/>
                      </w:pPr>
                      <w:r>
                        <w:t>Jordanclemens1986@gmail.com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3A29E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9CD5E" wp14:editId="60F8822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>
                        <w:pict>
      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w14:anchorId="232ABCB5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D89B2F" w14:textId="77777777" w:rsidTr="00671A9B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DC6C3066FDB344A38C6FBD5A1A6B00D4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34312A32" w14:textId="24BD891E" w:rsidR="00932D92" w:rsidRPr="009D0878" w:rsidRDefault="00671A9B" w:rsidP="00932D92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D2C7D8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A4E83B" wp14:editId="1641F7FA">
                            <wp:extent cx="109728" cy="109728"/>
                            <wp:effectExtent l="0" t="0" r="5080" b="5080"/>
                            <wp:docPr id="56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>
                        <w:pict>
                          <v:shape id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www.linkedin.com/in/jordan-clemens-b3948b97/" alt="LinkedIn icon" coordsize="2616,2610" o:spid="_x0000_s1026" o:button="t" fillcolor="#007fa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w14:anchorId="6E81F07C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594C04C" w14:textId="77777777" w:rsidTr="00671A9B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46C3CAFC9D64F868DB2DA96ED65449F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26C60635" w14:textId="64553F35" w:rsidR="00932D92" w:rsidRPr="009D0878" w:rsidRDefault="00800338" w:rsidP="00932D92">
                      <w:pPr>
                        <w:pStyle w:val="ContactInfo"/>
                      </w:pPr>
                      <w:r>
                        <w:t>M</w:t>
                      </w:r>
                      <w:r w:rsidR="00D149F8">
                        <w:t>y Portfolio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5E8F892" w14:textId="33164B75" w:rsidR="00932D92" w:rsidRPr="009D0878" w:rsidRDefault="005718AE" w:rsidP="005718AE">
                  <w:pPr>
                    <w:pStyle w:val="Icons"/>
                    <w:tabs>
                      <w:tab w:val="center" w:pos="211"/>
                    </w:tabs>
                    <w:jc w:val="left"/>
                  </w:pPr>
                  <w:r>
                    <w:tab/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3A4183" wp14:editId="0A6A750D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arto="http://schemas.microsoft.com/office/word/2006/arto">
                        <w:pict>
                          <v:shape id="Website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jordanclemens.netlify.app/" alt="Twitter/Blog/Portfolio icon" coordsize="2691,2691" o:spid="_x0000_s1026" o:button="t" fillcolor="#007fab [3204]" stroked="f" strokeweight="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w14:anchorId="62BF7085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A1F37B" w14:textId="77777777" w:rsidR="00D92B95" w:rsidRDefault="00D92B95" w:rsidP="001503FA">
            <w:pPr>
              <w:pStyle w:val="Header"/>
            </w:pPr>
          </w:p>
        </w:tc>
      </w:tr>
    </w:tbl>
    <w:p w14:paraId="005A6FB6" w14:textId="6CC47972" w:rsidR="00C43D65" w:rsidRDefault="00671A9B">
      <w:r>
        <w:t>A creative, hard-working developer providing high-impact, modern web solutions</w:t>
      </w:r>
      <w:r w:rsidR="00BB14F9">
        <w:t xml:space="preserve"> and </w:t>
      </w:r>
      <w:r w:rsidR="006366C5">
        <w:t>software</w:t>
      </w:r>
      <w:r>
        <w:t xml:space="preserve"> for </w:t>
      </w:r>
      <w:r w:rsidR="00EC0CC3">
        <w:t>diverse organizations. Skilled in web design, development, testing, and producing web applications utilizing a range of JavaScript packages and libraries.</w:t>
      </w:r>
      <w:r w:rsidR="001C2CE5">
        <w:t xml:space="preserve"> Able to effectively self-manage during independent projects, as well as collaborate effectively in a team setting.</w:t>
      </w:r>
      <w:r w:rsidR="00EC0CC3">
        <w:t xml:space="preserve"> </w:t>
      </w:r>
    </w:p>
    <w:p w14:paraId="287C5BE1" w14:textId="77777777" w:rsidR="00AD13CB" w:rsidRDefault="00DA548D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3B0162BE63F4327A93A90CCE3453676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1654A973" w14:textId="77777777" w:rsidTr="25548457">
        <w:tc>
          <w:tcPr>
            <w:tcW w:w="4680" w:type="dxa"/>
          </w:tcPr>
          <w:p w14:paraId="45DD9A82" w14:textId="6A36570D" w:rsidR="005B1D68" w:rsidRDefault="25548457" w:rsidP="00BC7376">
            <w:pPr>
              <w:pStyle w:val="ListBullet"/>
              <w:numPr>
                <w:ilvl w:val="0"/>
                <w:numId w:val="4"/>
              </w:numPr>
            </w:pPr>
            <w:r w:rsidRPr="25548457">
              <w:rPr>
                <w:b/>
                <w:bCs/>
              </w:rPr>
              <w:t>Front-End</w:t>
            </w:r>
            <w:r>
              <w:t>: JS/TS, Python, HTML, CSS</w:t>
            </w:r>
          </w:p>
          <w:p w14:paraId="62AD0379" w14:textId="4A383D13" w:rsidR="00752315" w:rsidRDefault="00EC0CC3" w:rsidP="00BC7376">
            <w:pPr>
              <w:pStyle w:val="ListBullet"/>
              <w:numPr>
                <w:ilvl w:val="0"/>
                <w:numId w:val="4"/>
              </w:numPr>
            </w:pPr>
            <w:r w:rsidRPr="00113F75">
              <w:rPr>
                <w:b/>
                <w:bCs/>
              </w:rPr>
              <w:t>Frameworks</w:t>
            </w:r>
            <w:r>
              <w:t xml:space="preserve">: React, Webpack, Bootstrap, Angular, Parcel, Redux, </w:t>
            </w:r>
            <w:r w:rsidR="009776A0">
              <w:t>Sails</w:t>
            </w:r>
            <w:r w:rsidR="00113F75">
              <w:t>.js, Anime.js, Babel and more</w:t>
            </w:r>
          </w:p>
          <w:p w14:paraId="617D584C" w14:textId="4276D511" w:rsidR="00113F75" w:rsidRPr="004937AE" w:rsidRDefault="25548457" w:rsidP="00BC7376">
            <w:pPr>
              <w:pStyle w:val="ListBullet"/>
              <w:numPr>
                <w:ilvl w:val="0"/>
                <w:numId w:val="4"/>
              </w:numPr>
            </w:pPr>
            <w:r w:rsidRPr="25548457">
              <w:rPr>
                <w:b/>
                <w:bCs/>
              </w:rPr>
              <w:t>Deployment</w:t>
            </w:r>
            <w:r>
              <w:t>: Firebase, Heroku, Netlify, Docker, AWS EC2, Git, Various Linux Build Pipelines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0B14B1B" w14:textId="6ADFA38B" w:rsidR="005B1D68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Server</w:t>
            </w:r>
            <w:r>
              <w:t>: Node.js, Express, Next.js, Nest.js</w:t>
            </w:r>
          </w:p>
          <w:p w14:paraId="4C9B0913" w14:textId="571D078A" w:rsidR="00752315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Database</w:t>
            </w:r>
            <w:r>
              <w:t>: MongoDB, MySQL, PostgreSQL</w:t>
            </w:r>
          </w:p>
          <w:p w14:paraId="2E2C0D24" w14:textId="5E82A8C1" w:rsidR="00113F75" w:rsidRDefault="00113F75" w:rsidP="00113F75">
            <w:pPr>
              <w:pStyle w:val="ListBullet"/>
            </w:pPr>
            <w:r w:rsidRPr="00113F75">
              <w:rPr>
                <w:b/>
                <w:bCs/>
              </w:rPr>
              <w:t>Testing:</w:t>
            </w:r>
            <w:r>
              <w:t xml:space="preserve"> Mocha.js, Jest</w:t>
            </w:r>
            <w:r w:rsidR="008025C3">
              <w:t>, Tap</w:t>
            </w:r>
            <w:r w:rsidR="00245D23">
              <w:t>.js</w:t>
            </w:r>
          </w:p>
          <w:p w14:paraId="72B7F591" w14:textId="266F7E45" w:rsidR="00362AD5" w:rsidRPr="004937AE" w:rsidRDefault="00362AD5" w:rsidP="00113F75">
            <w:pPr>
              <w:pStyle w:val="ListBullet"/>
            </w:pPr>
            <w:r>
              <w:rPr>
                <w:b/>
                <w:bCs/>
              </w:rPr>
              <w:t>General:</w:t>
            </w:r>
            <w:r>
              <w:t xml:space="preserve"> Visual Design, UI/UX Principles, Database Management, Strong Communication </w:t>
            </w:r>
            <w:r w:rsidR="00E64FAA">
              <w:t>S</w:t>
            </w:r>
            <w:r>
              <w:t>kills</w:t>
            </w:r>
          </w:p>
        </w:tc>
      </w:tr>
    </w:tbl>
    <w:p w14:paraId="48F5584D" w14:textId="77777777" w:rsidR="005B1D68" w:rsidRDefault="00DA548D" w:rsidP="004937AE">
      <w:pPr>
        <w:pStyle w:val="Heading1"/>
      </w:pPr>
      <w:sdt>
        <w:sdtPr>
          <w:alias w:val="Experience:"/>
          <w:tag w:val="Experience:"/>
          <w:id w:val="749525436"/>
          <w:placeholder>
            <w:docPart w:val="C143644B77394A8695CF31F4F7191D5B"/>
          </w:placeholder>
          <w:temporary/>
          <w:showingPlcHdr/>
          <w15:appearance w15:val="hidden"/>
        </w:sdtPr>
        <w:sdtContent>
          <w:r w:rsidR="7EBF8703">
            <w:t>Experience</w:t>
          </w:r>
        </w:sdtContent>
      </w:sdt>
    </w:p>
    <w:p w14:paraId="33A2C948" w14:textId="1A976BB8" w:rsidR="7EBF8703" w:rsidRDefault="25548457" w:rsidP="7EBF8703">
      <w:pPr>
        <w:pStyle w:val="Heading3"/>
      </w:pPr>
      <w:r>
        <w:t>August 2022 – Current</w:t>
      </w:r>
    </w:p>
    <w:p w14:paraId="4857843D" w14:textId="26C27E5A" w:rsidR="7EBF8703" w:rsidRDefault="25548457" w:rsidP="25548457">
      <w:pPr>
        <w:pStyle w:val="Heading2"/>
        <w:rPr>
          <w:rStyle w:val="Emphasis"/>
        </w:rPr>
      </w:pPr>
      <w:r>
        <w:t>Software Developer /</w:t>
      </w:r>
      <w:r w:rsidRPr="25548457">
        <w:rPr>
          <w:rStyle w:val="Emphasis"/>
        </w:rPr>
        <w:t xml:space="preserve"> Cisco Systems, San Jose, CA</w:t>
      </w:r>
    </w:p>
    <w:p w14:paraId="494A98CB" w14:textId="66D62D41" w:rsidR="25548457" w:rsidRDefault="25548457" w:rsidP="25548457">
      <w:pPr>
        <w:pStyle w:val="ListParagraph"/>
        <w:numPr>
          <w:ilvl w:val="0"/>
          <w:numId w:val="15"/>
        </w:numPr>
        <w:spacing w:line="259" w:lineRule="auto"/>
      </w:pPr>
      <w:r>
        <w:t>Completed over 10 major projects working closely with our development team to design, develop, test and maintain applications that support various mobile and desktop devices.</w:t>
      </w:r>
    </w:p>
    <w:p w14:paraId="717BD232" w14:textId="062E15FA" w:rsidR="7EBF8703" w:rsidRDefault="25548457" w:rsidP="7EBF8703">
      <w:pPr>
        <w:pStyle w:val="ListParagraph"/>
        <w:numPr>
          <w:ilvl w:val="0"/>
          <w:numId w:val="15"/>
        </w:numPr>
      </w:pPr>
      <w:r>
        <w:t xml:space="preserve">Responsible for executing continuous integration and continuous deployment (CI/CD) strategies though </w:t>
      </w:r>
      <w:bookmarkStart w:id="0" w:name="_Int_pmMbnuIl"/>
      <w:r>
        <w:t>CodeShift</w:t>
      </w:r>
      <w:bookmarkEnd w:id="0"/>
      <w:r>
        <w:t xml:space="preserve"> and OpenStack, coordinating releases while adhering to policies and guidelines.</w:t>
      </w:r>
    </w:p>
    <w:p w14:paraId="25CAEA9D" w14:textId="47BAC7D6" w:rsidR="7EBF8703" w:rsidRDefault="25548457" w:rsidP="25548457">
      <w:pPr>
        <w:pStyle w:val="ListParagraph"/>
        <w:numPr>
          <w:ilvl w:val="0"/>
          <w:numId w:val="15"/>
        </w:numPr>
      </w:pPr>
      <w:r>
        <w:t>Amplified the development team by bringing a positive attitude daily and producing high-quality code, tests, reports, and debug operations.</w:t>
      </w:r>
    </w:p>
    <w:p w14:paraId="01C5BCD2" w14:textId="391ADE61" w:rsidR="25548457" w:rsidRDefault="25548457" w:rsidP="25548457">
      <w:pPr>
        <w:pStyle w:val="ListParagraph"/>
        <w:numPr>
          <w:ilvl w:val="0"/>
          <w:numId w:val="15"/>
        </w:numPr>
      </w:pPr>
      <w:r>
        <w:t>Produce detailed and precise documentation of proprietary software used to convert internal docx documents into valid HTML decreasing time spent on this task by 96%.</w:t>
      </w:r>
    </w:p>
    <w:p w14:paraId="07494C4E" w14:textId="1E9A344C" w:rsidR="0023705D" w:rsidRPr="00D413F9" w:rsidRDefault="002A17AA" w:rsidP="00D413F9">
      <w:pPr>
        <w:pStyle w:val="Heading3"/>
      </w:pPr>
      <w:r>
        <w:t>December 202</w:t>
      </w:r>
      <w:r w:rsidR="00713CD0">
        <w:t>0</w:t>
      </w:r>
      <w:r w:rsidR="00D413F9" w:rsidRPr="00D413F9">
        <w:t xml:space="preserve"> –</w:t>
      </w:r>
      <w:r w:rsidR="00D413F9">
        <w:t xml:space="preserve"> </w:t>
      </w:r>
      <w:r w:rsidR="00243972">
        <w:t>march 2022</w:t>
      </w:r>
    </w:p>
    <w:p w14:paraId="22010702" w14:textId="0E067D0D" w:rsidR="0023705D" w:rsidRPr="00513EFC" w:rsidRDefault="25548457" w:rsidP="00513EFC">
      <w:pPr>
        <w:pStyle w:val="Heading2"/>
      </w:pPr>
      <w:r>
        <w:t>Front-End Web Developer /</w:t>
      </w:r>
      <w:r w:rsidRPr="25548457">
        <w:rPr>
          <w:rStyle w:val="Emphasis"/>
        </w:rPr>
        <w:t xml:space="preserve"> </w:t>
      </w:r>
      <w:bookmarkStart w:id="1" w:name="_Int_73yoyKbT"/>
      <w:r w:rsidRPr="25548457">
        <w:rPr>
          <w:rStyle w:val="Emphasis"/>
        </w:rPr>
        <w:t>AccruePartners</w:t>
      </w:r>
      <w:bookmarkEnd w:id="1"/>
      <w:r w:rsidRPr="25548457">
        <w:rPr>
          <w:rStyle w:val="Emphasis"/>
        </w:rPr>
        <w:t>, Remote – Wilmington, NC</w:t>
      </w:r>
    </w:p>
    <w:p w14:paraId="1C7693D2" w14:textId="68DAC3C0" w:rsidR="00D413F9" w:rsidRDefault="25548457" w:rsidP="008254B4">
      <w:pPr>
        <w:pStyle w:val="ListParagraph"/>
        <w:numPr>
          <w:ilvl w:val="0"/>
          <w:numId w:val="15"/>
        </w:numPr>
      </w:pPr>
      <w:r>
        <w:t>Leveraged Redis open-source, in-memory data store to improve database and caching strategy and read/write speeds.</w:t>
      </w:r>
    </w:p>
    <w:p w14:paraId="3F4176C8" w14:textId="09B48112" w:rsidR="000C60EA" w:rsidRDefault="25548457" w:rsidP="008254B4">
      <w:pPr>
        <w:pStyle w:val="ListParagraph"/>
        <w:numPr>
          <w:ilvl w:val="0"/>
          <w:numId w:val="15"/>
        </w:numPr>
      </w:pPr>
      <w:r>
        <w:t>Responsible for executing continuous integration and continuous deployment (CI/CD) strategies and techniques, coordinating releases while adhering to company policy and guidelines.</w:t>
      </w:r>
    </w:p>
    <w:p w14:paraId="65EF1BF8" w14:textId="36BB55DF" w:rsidR="00CF0678" w:rsidRDefault="25548457" w:rsidP="008254B4">
      <w:pPr>
        <w:pStyle w:val="ListParagraph"/>
        <w:numPr>
          <w:ilvl w:val="0"/>
          <w:numId w:val="15"/>
        </w:numPr>
      </w:pPr>
      <w:r>
        <w:t>Amplified the development team by bringing a positive attitude daily and producing high-quality code, tests, reports, and debug operations.</w:t>
      </w:r>
    </w:p>
    <w:p w14:paraId="47DB8278" w14:textId="45196667" w:rsidR="001F7654" w:rsidRDefault="25548457" w:rsidP="008254B4">
      <w:pPr>
        <w:pStyle w:val="ListParagraph"/>
        <w:numPr>
          <w:ilvl w:val="0"/>
          <w:numId w:val="15"/>
        </w:numPr>
      </w:pPr>
      <w:r>
        <w:t>Successfully identified, diagnosed, and fixed website problems, including broken links, typographical errors, and formatting issues.</w:t>
      </w:r>
    </w:p>
    <w:p w14:paraId="73152459" w14:textId="4736E316" w:rsidR="0049121E" w:rsidRPr="00D413F9" w:rsidRDefault="25548457" w:rsidP="25548457">
      <w:pPr>
        <w:pStyle w:val="ListParagraph"/>
        <w:numPr>
          <w:ilvl w:val="0"/>
          <w:numId w:val="15"/>
        </w:numPr>
      </w:pPr>
      <w:r>
        <w:t xml:space="preserve">Planned and achieved consistent looks and visual themes across the web application through coordination with the company UX Design Lead. </w:t>
      </w:r>
    </w:p>
    <w:p w14:paraId="0C11ACB2" w14:textId="24C9121A" w:rsidR="00D413F9" w:rsidRPr="00D413F9" w:rsidRDefault="00362AD5" w:rsidP="00D413F9">
      <w:pPr>
        <w:pStyle w:val="Heading3"/>
      </w:pPr>
      <w:r>
        <w:t>april 2011 – march 2018</w:t>
      </w:r>
    </w:p>
    <w:p w14:paraId="1D1ACE21" w14:textId="1E7B1B21" w:rsidR="00D413F9" w:rsidRPr="00513EFC" w:rsidRDefault="001A4B73" w:rsidP="00513EFC">
      <w:pPr>
        <w:pStyle w:val="Heading2"/>
      </w:pPr>
      <w:r>
        <w:t>Database and Network Administrator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U.S. Marine Corps, San Diego, CA</w:t>
      </w:r>
    </w:p>
    <w:p w14:paraId="28629AF0" w14:textId="07B870F1" w:rsidR="00D413F9" w:rsidRDefault="25548457" w:rsidP="00AE1DDE">
      <w:pPr>
        <w:pStyle w:val="ListParagraph"/>
        <w:numPr>
          <w:ilvl w:val="0"/>
          <w:numId w:val="16"/>
        </w:numPr>
      </w:pPr>
      <w:r>
        <w:t>Analyze threats to develop and implement best practices methodologies for database security, incident detection, reporting, and vulnerability.</w:t>
      </w:r>
    </w:p>
    <w:p w14:paraId="76AA8CC6" w14:textId="6EA7AC5C" w:rsidR="00AE1DDE" w:rsidRDefault="25548457" w:rsidP="00AE1DDE">
      <w:pPr>
        <w:pStyle w:val="ListParagraph"/>
        <w:numPr>
          <w:ilvl w:val="0"/>
          <w:numId w:val="16"/>
        </w:numPr>
      </w:pPr>
      <w:r>
        <w:t>Monitor and execute batch processing on multiple OS platforms using line commands, menus, and GUI interfaces. Perform file system restores and execute backups.</w:t>
      </w:r>
    </w:p>
    <w:p w14:paraId="318C2E79" w14:textId="4FBB2CAB" w:rsidR="009E04D0" w:rsidRDefault="25548457" w:rsidP="00AE1DDE">
      <w:pPr>
        <w:pStyle w:val="ListParagraph"/>
        <w:numPr>
          <w:ilvl w:val="0"/>
          <w:numId w:val="16"/>
        </w:numPr>
      </w:pPr>
      <w:r>
        <w:t>Monitor network and application issues in a Help Desk and data center like environment. Maintain AS400 hardware, software, and network connectivity.</w:t>
      </w:r>
    </w:p>
    <w:p w14:paraId="07BC6E46" w14:textId="70E7DC49" w:rsidR="009E04D0" w:rsidRPr="00D413F9" w:rsidRDefault="25548457" w:rsidP="00AE1DDE">
      <w:pPr>
        <w:pStyle w:val="ListParagraph"/>
        <w:numPr>
          <w:ilvl w:val="0"/>
          <w:numId w:val="16"/>
        </w:numPr>
      </w:pPr>
      <w:r>
        <w:t>Managed hardware and software maintenance including patch packages, software upgrades, and hardware upgrades for both OS and 3</w:t>
      </w:r>
      <w:r w:rsidRPr="25548457">
        <w:rPr>
          <w:vertAlign w:val="superscript"/>
        </w:rPr>
        <w:t>rd</w:t>
      </w:r>
      <w:r>
        <w:t xml:space="preserve"> Party Applications.</w:t>
      </w:r>
    </w:p>
    <w:p w14:paraId="69DE9F95" w14:textId="77777777" w:rsidR="0070237E" w:rsidRDefault="00DA548D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D3FA2173870D4F0C90D192387CAE065C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1C9D1263" w14:textId="1A1CA99E" w:rsidR="0070237E" w:rsidRDefault="00982640" w:rsidP="0070237E">
      <w:pPr>
        <w:pStyle w:val="Heading3"/>
      </w:pPr>
      <w:r>
        <w:t>march 2022</w:t>
      </w:r>
    </w:p>
    <w:p w14:paraId="50D73216" w14:textId="649D9553" w:rsidR="0070237E" w:rsidRPr="00513EFC" w:rsidRDefault="00982640" w:rsidP="00513EFC">
      <w:pPr>
        <w:pStyle w:val="Heading2"/>
      </w:pPr>
      <w:r>
        <w:t>Information Sciences &amp; Technologies B.S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Penn State University, State Park, PA.</w:t>
      </w:r>
    </w:p>
    <w:p w14:paraId="6AA952D3" w14:textId="383EFC73" w:rsidR="0070237E" w:rsidRDefault="00982640" w:rsidP="0070237E">
      <w:r>
        <w:t>3.5 GPA – Dean’s List Honors 6 times – Lead developer on Alpha Web Project IST-256 Programming for the Web. The project showcased async/await data retrieval, data structures</w:t>
      </w:r>
      <w:r w:rsidR="00243972">
        <w:t>, sorting and filtering</w:t>
      </w:r>
      <w:r>
        <w:t xml:space="preserve">, DOM manipulation, creating a shopping cart view with vanilla JavaScript, </w:t>
      </w:r>
      <w:r w:rsidR="001E640C">
        <w:t xml:space="preserve">payment processing and refunds with Stripe.js </w:t>
      </w:r>
      <w:r>
        <w:t>and UI</w:t>
      </w:r>
      <w:r w:rsidR="00DF2A70">
        <w:t>/UX</w:t>
      </w:r>
      <w:r>
        <w:t xml:space="preserve"> design with bootstrap</w:t>
      </w:r>
      <w:r w:rsidR="001E640C">
        <w:t>. Our team created a Coffee E-Commerce web application built with Node.js and Webpack, winning the “Best Overall Project” course award.</w:t>
      </w:r>
    </w:p>
    <w:p w14:paraId="1DEBB10F" w14:textId="4A0CB305" w:rsidR="00090571" w:rsidRDefault="00F81FCA" w:rsidP="00C458E6">
      <w:pPr>
        <w:pStyle w:val="Heading1"/>
      </w:pPr>
      <w:r>
        <w:t>Open-Source</w:t>
      </w:r>
      <w:r w:rsidR="00043143">
        <w:t xml:space="preserve"> Contributions</w:t>
      </w:r>
    </w:p>
    <w:p w14:paraId="12A101AE" w14:textId="1E291459" w:rsidR="000E3D75" w:rsidRPr="00B23FA1" w:rsidRDefault="25548457" w:rsidP="000E3D75">
      <w:pPr>
        <w:pStyle w:val="ListParagraph"/>
        <w:numPr>
          <w:ilvl w:val="0"/>
          <w:numId w:val="13"/>
        </w:numPr>
      </w:pPr>
      <w:bookmarkStart w:id="2" w:name="_Int_xjvC8lbF"/>
      <w:r w:rsidRPr="25548457">
        <w:rPr>
          <w:b/>
          <w:bCs/>
        </w:rPr>
        <w:t>Fastify</w:t>
      </w:r>
      <w:bookmarkEnd w:id="2"/>
      <w:r w:rsidRPr="25548457">
        <w:rPr>
          <w:b/>
          <w:bCs/>
        </w:rPr>
        <w:t xml:space="preserve"> – Fast and Low Overhead Web Framework for Node.js</w:t>
      </w:r>
    </w:p>
    <w:p w14:paraId="4875170C" w14:textId="4CF589D6" w:rsidR="00090571" w:rsidRDefault="25548457" w:rsidP="00B23FA1">
      <w:pPr>
        <w:pStyle w:val="ListParagraph"/>
      </w:pPr>
      <w:r>
        <w:t xml:space="preserve">Contributed </w:t>
      </w:r>
      <w:bookmarkStart w:id="3" w:name="_Int_CZxLJdic"/>
      <w:r>
        <w:t>typeorm</w:t>
      </w:r>
      <w:bookmarkEnd w:id="3"/>
      <w:r>
        <w:t>-</w:t>
      </w:r>
      <w:bookmarkStart w:id="4" w:name="_Int_Pk4Rzsna"/>
      <w:r>
        <w:t>fastify</w:t>
      </w:r>
      <w:bookmarkEnd w:id="4"/>
      <w:r>
        <w:t xml:space="preserve">-plugin to ecosystem of community plugins. The package is written in TypeScript and enables developers to expose multiple Database Connections throughout their applications by decorating the </w:t>
      </w:r>
      <w:bookmarkStart w:id="5" w:name="_Int_QJaepNYH"/>
      <w:r>
        <w:t>Fastify</w:t>
      </w:r>
      <w:bookmarkEnd w:id="5"/>
      <w:r>
        <w:t xml:space="preserve"> Server Instance. The plugin takes advantage of Typeorm latest API.</w:t>
      </w:r>
    </w:p>
    <w:p w14:paraId="4962512E" w14:textId="77777777" w:rsidR="00090571" w:rsidRPr="00B23FA1" w:rsidRDefault="00090571" w:rsidP="00B23FA1">
      <w:pPr>
        <w:pStyle w:val="ListParagraph"/>
      </w:pPr>
    </w:p>
    <w:p w14:paraId="034E5387" w14:textId="61F4188E" w:rsidR="000E3D75" w:rsidRPr="00684679" w:rsidRDefault="000E3D75" w:rsidP="000E3D75">
      <w:pPr>
        <w:pStyle w:val="ListParagraph"/>
      </w:pPr>
    </w:p>
    <w:sectPr w:rsidR="000E3D75" w:rsidRPr="00684679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BF47" w14:textId="77777777" w:rsidR="00343C21" w:rsidRDefault="00343C21" w:rsidP="00725803">
      <w:pPr>
        <w:spacing w:after="0"/>
      </w:pPr>
      <w:r>
        <w:separator/>
      </w:r>
    </w:p>
  </w:endnote>
  <w:endnote w:type="continuationSeparator" w:id="0">
    <w:p w14:paraId="7AA8883A" w14:textId="77777777" w:rsidR="00343C21" w:rsidRDefault="00343C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2EA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7F7A" w14:textId="77777777" w:rsidR="00343C21" w:rsidRDefault="00343C21" w:rsidP="00725803">
      <w:pPr>
        <w:spacing w:after="0"/>
      </w:pPr>
      <w:r>
        <w:separator/>
      </w:r>
    </w:p>
  </w:footnote>
  <w:footnote w:type="continuationSeparator" w:id="0">
    <w:p w14:paraId="4A591802" w14:textId="77777777" w:rsidR="00343C21" w:rsidRDefault="00343C21" w:rsidP="00725803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JaepNYH" int2:invalidationBookmarkName="" int2:hashCode="58ruZ4Qh7OzWog" int2:id="jtYv5rtG">
      <int2:state int2:value="Rejected" int2:type="LegacyProofing"/>
    </int2:bookmark>
    <int2:bookmark int2:bookmarkName="_Int_Pk4Rzsna" int2:invalidationBookmarkName="" int2:hashCode="wYVcWC90ilfAxG" int2:id="Npgy8dwK">
      <int2:state int2:value="Rejected" int2:type="LegacyProofing"/>
    </int2:bookmark>
    <int2:bookmark int2:bookmarkName="_Int_CZxLJdic" int2:invalidationBookmarkName="" int2:hashCode="a4l5hzakrDIUaY" int2:id="MJ6RAXzg">
      <int2:state int2:value="Rejected" int2:type="LegacyProofing"/>
    </int2:bookmark>
    <int2:bookmark int2:bookmarkName="_Int_xjvC8lbF" int2:invalidationBookmarkName="" int2:hashCode="58ruZ4Qh7OzWog" int2:id="TAsdvEsG">
      <int2:state int2:value="Rejected" int2:type="LegacyProofing"/>
    </int2:bookmark>
    <int2:bookmark int2:bookmarkName="_Int_73yoyKbT" int2:invalidationBookmarkName="" int2:hashCode="qXGY5MSoE/j0tT" int2:id="r7uNNy0B">
      <int2:state int2:value="Rejected" int2:type="LegacyProofing"/>
    </int2:bookmark>
    <int2:bookmark int2:bookmarkName="_Int_pmMbnuIl" int2:invalidationBookmarkName="" int2:hashCode="0GiNHDs+CBZOal" int2:id="aQ87tvZ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A2B4B"/>
    <w:multiLevelType w:val="hybridMultilevel"/>
    <w:tmpl w:val="2FFC6318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A66DF7"/>
    <w:multiLevelType w:val="hybridMultilevel"/>
    <w:tmpl w:val="B6A8D160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86BB0"/>
    <w:multiLevelType w:val="hybridMultilevel"/>
    <w:tmpl w:val="01C8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846E7"/>
    <w:multiLevelType w:val="hybridMultilevel"/>
    <w:tmpl w:val="94108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BB3D38"/>
    <w:multiLevelType w:val="hybridMultilevel"/>
    <w:tmpl w:val="A0B23E1A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445E"/>
    <w:multiLevelType w:val="hybridMultilevel"/>
    <w:tmpl w:val="6F4AE4BC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22C86"/>
    <w:multiLevelType w:val="hybridMultilevel"/>
    <w:tmpl w:val="ABD4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6218">
    <w:abstractNumId w:val="10"/>
  </w:num>
  <w:num w:numId="2" w16cid:durableId="1105543399">
    <w:abstractNumId w:val="7"/>
  </w:num>
  <w:num w:numId="3" w16cid:durableId="2145925200">
    <w:abstractNumId w:val="6"/>
  </w:num>
  <w:num w:numId="4" w16cid:durableId="6981654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472312">
    <w:abstractNumId w:val="8"/>
  </w:num>
  <w:num w:numId="6" w16cid:durableId="1328897127">
    <w:abstractNumId w:val="11"/>
  </w:num>
  <w:num w:numId="7" w16cid:durableId="384527053">
    <w:abstractNumId w:val="5"/>
  </w:num>
  <w:num w:numId="8" w16cid:durableId="704059323">
    <w:abstractNumId w:val="4"/>
  </w:num>
  <w:num w:numId="9" w16cid:durableId="204874341">
    <w:abstractNumId w:val="3"/>
  </w:num>
  <w:num w:numId="10" w16cid:durableId="1507743963">
    <w:abstractNumId w:val="2"/>
  </w:num>
  <w:num w:numId="11" w16cid:durableId="109446633">
    <w:abstractNumId w:val="1"/>
  </w:num>
  <w:num w:numId="12" w16cid:durableId="420296192">
    <w:abstractNumId w:val="0"/>
  </w:num>
  <w:num w:numId="13" w16cid:durableId="1321302593">
    <w:abstractNumId w:val="16"/>
  </w:num>
  <w:num w:numId="14" w16cid:durableId="1267544372">
    <w:abstractNumId w:val="15"/>
  </w:num>
  <w:num w:numId="15" w16cid:durableId="1419794591">
    <w:abstractNumId w:val="12"/>
  </w:num>
  <w:num w:numId="16" w16cid:durableId="204099020">
    <w:abstractNumId w:val="9"/>
  </w:num>
  <w:num w:numId="17" w16cid:durableId="1775325848">
    <w:abstractNumId w:val="13"/>
  </w:num>
  <w:num w:numId="18" w16cid:durableId="443428205">
    <w:abstractNumId w:val="14"/>
  </w:num>
  <w:num w:numId="19" w16cid:durableId="1541287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B"/>
    <w:rsid w:val="0001539C"/>
    <w:rsid w:val="00025E77"/>
    <w:rsid w:val="00027312"/>
    <w:rsid w:val="00030D96"/>
    <w:rsid w:val="00043143"/>
    <w:rsid w:val="000645F2"/>
    <w:rsid w:val="00082F03"/>
    <w:rsid w:val="000835A0"/>
    <w:rsid w:val="00090571"/>
    <w:rsid w:val="000934A2"/>
    <w:rsid w:val="000A6FDC"/>
    <w:rsid w:val="000C60EA"/>
    <w:rsid w:val="000E3D75"/>
    <w:rsid w:val="00113F75"/>
    <w:rsid w:val="00124374"/>
    <w:rsid w:val="001503FA"/>
    <w:rsid w:val="001813D9"/>
    <w:rsid w:val="00183E8F"/>
    <w:rsid w:val="001A4B73"/>
    <w:rsid w:val="001B0955"/>
    <w:rsid w:val="001C1EA7"/>
    <w:rsid w:val="001C2CE5"/>
    <w:rsid w:val="001E640C"/>
    <w:rsid w:val="001F7654"/>
    <w:rsid w:val="00203B8B"/>
    <w:rsid w:val="00227784"/>
    <w:rsid w:val="0023705D"/>
    <w:rsid w:val="00243972"/>
    <w:rsid w:val="00245D23"/>
    <w:rsid w:val="00250A31"/>
    <w:rsid w:val="00251C13"/>
    <w:rsid w:val="002664D1"/>
    <w:rsid w:val="00283967"/>
    <w:rsid w:val="002922D0"/>
    <w:rsid w:val="002A17AA"/>
    <w:rsid w:val="002B1433"/>
    <w:rsid w:val="00340B03"/>
    <w:rsid w:val="00343C21"/>
    <w:rsid w:val="00362AD5"/>
    <w:rsid w:val="00367CC7"/>
    <w:rsid w:val="00380AE7"/>
    <w:rsid w:val="00381648"/>
    <w:rsid w:val="003A60E9"/>
    <w:rsid w:val="003A6943"/>
    <w:rsid w:val="003E6401"/>
    <w:rsid w:val="00410BA2"/>
    <w:rsid w:val="00434074"/>
    <w:rsid w:val="0043799C"/>
    <w:rsid w:val="00463C3B"/>
    <w:rsid w:val="0049121E"/>
    <w:rsid w:val="004937AE"/>
    <w:rsid w:val="004A453A"/>
    <w:rsid w:val="004B0482"/>
    <w:rsid w:val="004D243B"/>
    <w:rsid w:val="004E2970"/>
    <w:rsid w:val="004E5CFA"/>
    <w:rsid w:val="005026DD"/>
    <w:rsid w:val="005107B8"/>
    <w:rsid w:val="00513EFC"/>
    <w:rsid w:val="0052113B"/>
    <w:rsid w:val="00564951"/>
    <w:rsid w:val="005718AE"/>
    <w:rsid w:val="00573102"/>
    <w:rsid w:val="00573BF9"/>
    <w:rsid w:val="005A4A49"/>
    <w:rsid w:val="005A7E22"/>
    <w:rsid w:val="005B1D68"/>
    <w:rsid w:val="005C5703"/>
    <w:rsid w:val="00600874"/>
    <w:rsid w:val="00600AEB"/>
    <w:rsid w:val="00611B37"/>
    <w:rsid w:val="006252B4"/>
    <w:rsid w:val="00626A30"/>
    <w:rsid w:val="00631805"/>
    <w:rsid w:val="006366C5"/>
    <w:rsid w:val="00646BA2"/>
    <w:rsid w:val="0067031F"/>
    <w:rsid w:val="00671A9B"/>
    <w:rsid w:val="00675EA0"/>
    <w:rsid w:val="00684679"/>
    <w:rsid w:val="00687340"/>
    <w:rsid w:val="006A07E5"/>
    <w:rsid w:val="006C08A0"/>
    <w:rsid w:val="006C47D8"/>
    <w:rsid w:val="006D2D08"/>
    <w:rsid w:val="006F26A2"/>
    <w:rsid w:val="0070193F"/>
    <w:rsid w:val="0070237E"/>
    <w:rsid w:val="00707BEC"/>
    <w:rsid w:val="00713CD0"/>
    <w:rsid w:val="00725803"/>
    <w:rsid w:val="00725CB5"/>
    <w:rsid w:val="007307A3"/>
    <w:rsid w:val="00752315"/>
    <w:rsid w:val="00766286"/>
    <w:rsid w:val="007E7DC9"/>
    <w:rsid w:val="00800338"/>
    <w:rsid w:val="008025C3"/>
    <w:rsid w:val="00816C94"/>
    <w:rsid w:val="008254B4"/>
    <w:rsid w:val="00825783"/>
    <w:rsid w:val="00853606"/>
    <w:rsid w:val="00857E6B"/>
    <w:rsid w:val="00862E6C"/>
    <w:rsid w:val="008968C4"/>
    <w:rsid w:val="008C592A"/>
    <w:rsid w:val="008D7C1C"/>
    <w:rsid w:val="008F4D08"/>
    <w:rsid w:val="0090346F"/>
    <w:rsid w:val="00910AB2"/>
    <w:rsid w:val="0092291B"/>
    <w:rsid w:val="00932D92"/>
    <w:rsid w:val="00941D85"/>
    <w:rsid w:val="0095272C"/>
    <w:rsid w:val="00972024"/>
    <w:rsid w:val="009776A0"/>
    <w:rsid w:val="00982640"/>
    <w:rsid w:val="009E04D0"/>
    <w:rsid w:val="009F04D2"/>
    <w:rsid w:val="009F26D1"/>
    <w:rsid w:val="009F2BA7"/>
    <w:rsid w:val="009F6DA0"/>
    <w:rsid w:val="00A01182"/>
    <w:rsid w:val="00A70701"/>
    <w:rsid w:val="00AD13CB"/>
    <w:rsid w:val="00AD3FD8"/>
    <w:rsid w:val="00AE15B0"/>
    <w:rsid w:val="00AE1DDE"/>
    <w:rsid w:val="00AE5C7F"/>
    <w:rsid w:val="00B23FA1"/>
    <w:rsid w:val="00B370A8"/>
    <w:rsid w:val="00B42408"/>
    <w:rsid w:val="00BB14F9"/>
    <w:rsid w:val="00BB2C9C"/>
    <w:rsid w:val="00BC7376"/>
    <w:rsid w:val="00BD669A"/>
    <w:rsid w:val="00C13F2B"/>
    <w:rsid w:val="00C146B2"/>
    <w:rsid w:val="00C16B46"/>
    <w:rsid w:val="00C30363"/>
    <w:rsid w:val="00C30D3A"/>
    <w:rsid w:val="00C43D65"/>
    <w:rsid w:val="00C458E6"/>
    <w:rsid w:val="00C6776B"/>
    <w:rsid w:val="00C84833"/>
    <w:rsid w:val="00C9044F"/>
    <w:rsid w:val="00CF0678"/>
    <w:rsid w:val="00D149F8"/>
    <w:rsid w:val="00D2420D"/>
    <w:rsid w:val="00D26D8B"/>
    <w:rsid w:val="00D30382"/>
    <w:rsid w:val="00D40E06"/>
    <w:rsid w:val="00D413F9"/>
    <w:rsid w:val="00D44E50"/>
    <w:rsid w:val="00D90060"/>
    <w:rsid w:val="00D92B95"/>
    <w:rsid w:val="00DA548D"/>
    <w:rsid w:val="00DF2A70"/>
    <w:rsid w:val="00E00372"/>
    <w:rsid w:val="00E03F71"/>
    <w:rsid w:val="00E0747D"/>
    <w:rsid w:val="00E154B5"/>
    <w:rsid w:val="00E232F0"/>
    <w:rsid w:val="00E41220"/>
    <w:rsid w:val="00E52791"/>
    <w:rsid w:val="00E64FAA"/>
    <w:rsid w:val="00E76C96"/>
    <w:rsid w:val="00E77E2A"/>
    <w:rsid w:val="00E83195"/>
    <w:rsid w:val="00EB38F8"/>
    <w:rsid w:val="00EC0CC3"/>
    <w:rsid w:val="00ED35B6"/>
    <w:rsid w:val="00EF02CE"/>
    <w:rsid w:val="00EF5621"/>
    <w:rsid w:val="00F00A4F"/>
    <w:rsid w:val="00F13744"/>
    <w:rsid w:val="00F33CD8"/>
    <w:rsid w:val="00F4067C"/>
    <w:rsid w:val="00F81FCA"/>
    <w:rsid w:val="00FC7606"/>
    <w:rsid w:val="00FC7D74"/>
    <w:rsid w:val="00FD1DE2"/>
    <w:rsid w:val="25548457"/>
    <w:rsid w:val="7EBF8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2DCF"/>
  <w15:chartTrackingRefBased/>
  <w15:docId w15:val="{834A21B8-BB06-4ED7-BA33-217A0F3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71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https://jordanclemens.netlify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jordan-clemens-b3948b9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lem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560BCBF07409AAFE67B3E6725D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9B77-949C-43B3-86BE-988703DB43D4}"/>
      </w:docPartPr>
      <w:docPartBody>
        <w:p w:rsidR="00E562E4" w:rsidRDefault="0019600A">
          <w:pPr>
            <w:pStyle w:val="1E4560BCBF07409AAFE67B3E6725D838"/>
          </w:pPr>
          <w:r>
            <w:t>First Name</w:t>
          </w:r>
        </w:p>
      </w:docPartBody>
    </w:docPart>
    <w:docPart>
      <w:docPartPr>
        <w:name w:val="9A8DFE85AAB64836A72CD20980C0F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F260-024E-4687-BFE9-1939D819E944}"/>
      </w:docPartPr>
      <w:docPartBody>
        <w:p w:rsidR="00E562E4" w:rsidRDefault="0019600A">
          <w:pPr>
            <w:pStyle w:val="9A8DFE85AAB64836A72CD20980C0F3B0"/>
          </w:pPr>
          <w:r>
            <w:t>Last Name</w:t>
          </w:r>
        </w:p>
      </w:docPartBody>
    </w:docPart>
    <w:docPart>
      <w:docPartPr>
        <w:name w:val="37E428CA7A4746E5BE3A7AD7E799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22D1E-7436-4DF8-9234-AF66AB12061A}"/>
      </w:docPartPr>
      <w:docPartBody>
        <w:p w:rsidR="00E562E4" w:rsidRDefault="0019600A">
          <w:pPr>
            <w:pStyle w:val="37E428CA7A4746E5BE3A7AD7E7992AD9"/>
          </w:pPr>
          <w:r w:rsidRPr="009D0878">
            <w:t>Address</w:t>
          </w:r>
        </w:p>
      </w:docPartBody>
    </w:docPart>
    <w:docPart>
      <w:docPartPr>
        <w:name w:val="40870E94BCA8469D973C01EEA9CF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A0D5-9147-4AEE-8458-06F152E564E8}"/>
      </w:docPartPr>
      <w:docPartBody>
        <w:p w:rsidR="00E562E4" w:rsidRDefault="0019600A">
          <w:pPr>
            <w:pStyle w:val="40870E94BCA8469D973C01EEA9CF0155"/>
          </w:pPr>
          <w:r w:rsidRPr="009D0878">
            <w:t>Phone</w:t>
          </w:r>
        </w:p>
      </w:docPartBody>
    </w:docPart>
    <w:docPart>
      <w:docPartPr>
        <w:name w:val="3A438E6E89E042BE965AB0065D3D2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AFA9-F46C-406D-AEF5-BB71852AABC3}"/>
      </w:docPartPr>
      <w:docPartBody>
        <w:p w:rsidR="00E562E4" w:rsidRDefault="0019600A">
          <w:pPr>
            <w:pStyle w:val="3A438E6E89E042BE965AB0065D3D2CE3"/>
          </w:pPr>
          <w:r w:rsidRPr="009D0878">
            <w:t>Email</w:t>
          </w:r>
        </w:p>
      </w:docPartBody>
    </w:docPart>
    <w:docPart>
      <w:docPartPr>
        <w:name w:val="DC6C3066FDB344A38C6FBD5A1A6B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8F93-63CC-4741-88D9-D177F830D280}"/>
      </w:docPartPr>
      <w:docPartBody>
        <w:p w:rsidR="00E562E4" w:rsidRDefault="0019600A">
          <w:pPr>
            <w:pStyle w:val="DC6C3066FDB344A38C6FBD5A1A6B00D4"/>
          </w:pPr>
          <w:r w:rsidRPr="009D0878">
            <w:t>LinkedIn Profile</w:t>
          </w:r>
        </w:p>
      </w:docPartBody>
    </w:docPart>
    <w:docPart>
      <w:docPartPr>
        <w:name w:val="B46C3CAFC9D64F868DB2DA96ED65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26DE-0F13-4C77-AA36-227C2313E56B}"/>
      </w:docPartPr>
      <w:docPartBody>
        <w:p w:rsidR="00E562E4" w:rsidRDefault="0019600A">
          <w:pPr>
            <w:pStyle w:val="B46C3CAFC9D64F868DB2DA96ED65449F"/>
          </w:pPr>
          <w:r w:rsidRPr="009D0878">
            <w:t>Twitter/Blog/Portfolio</w:t>
          </w:r>
        </w:p>
      </w:docPartBody>
    </w:docPart>
    <w:docPart>
      <w:docPartPr>
        <w:name w:val="93B0162BE63F4327A93A90CCE345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6917-5F17-44DF-80E3-8AB7359CA6EF}"/>
      </w:docPartPr>
      <w:docPartBody>
        <w:p w:rsidR="00E562E4" w:rsidRDefault="0019600A">
          <w:pPr>
            <w:pStyle w:val="93B0162BE63F4327A93A90CCE3453676"/>
          </w:pPr>
          <w:r>
            <w:t>Skills</w:t>
          </w:r>
        </w:p>
      </w:docPartBody>
    </w:docPart>
    <w:docPart>
      <w:docPartPr>
        <w:name w:val="C143644B77394A8695CF31F4F719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199F-931E-4FE4-A8B8-7E56DEA63266}"/>
      </w:docPartPr>
      <w:docPartBody>
        <w:p w:rsidR="00E562E4" w:rsidRDefault="0019600A">
          <w:pPr>
            <w:pStyle w:val="C143644B77394A8695CF31F4F7191D5B"/>
          </w:pPr>
          <w:r w:rsidRPr="00AD3FD8">
            <w:t>Experience</w:t>
          </w:r>
        </w:p>
      </w:docPartBody>
    </w:docPart>
    <w:docPart>
      <w:docPartPr>
        <w:name w:val="D3FA2173870D4F0C90D192387CAE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3422-7FF3-42A1-B4D6-215F4AB1C784}"/>
      </w:docPartPr>
      <w:docPartBody>
        <w:p w:rsidR="00E562E4" w:rsidRDefault="0019600A">
          <w:pPr>
            <w:pStyle w:val="D3FA2173870D4F0C90D192387CAE065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A"/>
    <w:rsid w:val="00024983"/>
    <w:rsid w:val="0019600A"/>
    <w:rsid w:val="0036047A"/>
    <w:rsid w:val="003B2584"/>
    <w:rsid w:val="0040214C"/>
    <w:rsid w:val="007E5CF0"/>
    <w:rsid w:val="0099680C"/>
    <w:rsid w:val="00AA5715"/>
    <w:rsid w:val="00E562E4"/>
    <w:rsid w:val="00F17499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560BCBF07409AAFE67B3E6725D838">
    <w:name w:val="1E4560BCBF07409AAFE67B3E6725D838"/>
  </w:style>
  <w:style w:type="paragraph" w:customStyle="1" w:styleId="9A8DFE85AAB64836A72CD20980C0F3B0">
    <w:name w:val="9A8DFE85AAB64836A72CD20980C0F3B0"/>
  </w:style>
  <w:style w:type="paragraph" w:customStyle="1" w:styleId="37E428CA7A4746E5BE3A7AD7E7992AD9">
    <w:name w:val="37E428CA7A4746E5BE3A7AD7E7992AD9"/>
  </w:style>
  <w:style w:type="paragraph" w:customStyle="1" w:styleId="40870E94BCA8469D973C01EEA9CF0155">
    <w:name w:val="40870E94BCA8469D973C01EEA9CF0155"/>
  </w:style>
  <w:style w:type="paragraph" w:customStyle="1" w:styleId="3A438E6E89E042BE965AB0065D3D2CE3">
    <w:name w:val="3A438E6E89E042BE965AB0065D3D2CE3"/>
  </w:style>
  <w:style w:type="paragraph" w:customStyle="1" w:styleId="DC6C3066FDB344A38C6FBD5A1A6B00D4">
    <w:name w:val="DC6C3066FDB344A38C6FBD5A1A6B00D4"/>
  </w:style>
  <w:style w:type="paragraph" w:customStyle="1" w:styleId="B46C3CAFC9D64F868DB2DA96ED65449F">
    <w:name w:val="B46C3CAFC9D64F868DB2DA96ED65449F"/>
  </w:style>
  <w:style w:type="paragraph" w:customStyle="1" w:styleId="93B0162BE63F4327A93A90CCE3453676">
    <w:name w:val="93B0162BE63F4327A93A90CCE3453676"/>
  </w:style>
  <w:style w:type="paragraph" w:customStyle="1" w:styleId="C143644B77394A8695CF31F4F7191D5B">
    <w:name w:val="C143644B77394A8695CF31F4F7191D5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3FA2173870D4F0C90D192387CAE065C">
    <w:name w:val="D3FA2173870D4F0C90D192387CAE065C"/>
  </w:style>
  <w:style w:type="paragraph" w:customStyle="1" w:styleId="B2D1A57B9A904816B967B72BCBB00F3D">
    <w:name w:val="B2D1A57B9A904816B967B72BCBB00F3D"/>
    <w:rsid w:val="00AA5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</Abstract>
  <CompanyAddress>1045 N. Front St. Apt. 3102 Wilmington, NC 28401</CompanyAddress>
  <CompanyPhone>(910) 431-4084</CompanyPhone>
  <CompanyFax/>
  <CompanyEmail>Jordanclemens1986@gmail.com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Balanced%20Resume%20(Modern%20design).dotx</Template>
  <TotalTime>0</TotalTime>
  <Pages>1</Pages>
  <Words>625</Words>
  <Characters>3568</Characters>
  <Application>Microsoft Office Word</Application>
  <DocSecurity>4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Clemens</dc:creator>
  <cp:keywords/>
  <dc:description/>
  <cp:lastModifiedBy>Jordan Clemens</cp:lastModifiedBy>
  <cp:revision>83</cp:revision>
  <dcterms:created xsi:type="dcterms:W3CDTF">2022-04-01T15:25:00Z</dcterms:created>
  <dcterms:modified xsi:type="dcterms:W3CDTF">2023-02-05T11:38:00Z</dcterms:modified>
  <cp:category>Clemens</cp:category>
  <cp:contentStatus>My Portfolio</cp:contentStatus>
</cp:coreProperties>
</file>